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65E8" w14:textId="77777777" w:rsidR="003102EB" w:rsidRDefault="003102EB" w:rsidP="003102EB">
      <w:pPr>
        <w:pStyle w:val="Signature"/>
        <w:jc w:val="center"/>
        <w:rPr>
          <w:sz w:val="56"/>
          <w:szCs w:val="56"/>
        </w:rPr>
      </w:pPr>
      <w:r w:rsidRPr="003102E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94B43" wp14:editId="4B533808">
            <wp:simplePos x="0" y="0"/>
            <wp:positionH relativeFrom="column">
              <wp:posOffset>-428625</wp:posOffset>
            </wp:positionH>
            <wp:positionV relativeFrom="paragraph">
              <wp:posOffset>152400</wp:posOffset>
            </wp:positionV>
            <wp:extent cx="752117" cy="889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2EB">
        <w:rPr>
          <w:sz w:val="56"/>
          <w:szCs w:val="56"/>
        </w:rPr>
        <w:t xml:space="preserve">Bangalore Institute of Technology </w:t>
      </w:r>
    </w:p>
    <w:p w14:paraId="60968F94" w14:textId="16322A66" w:rsidR="003102EB" w:rsidRPr="003102EB" w:rsidRDefault="003102EB" w:rsidP="003102EB">
      <w:pPr>
        <w:pStyle w:val="Signature"/>
        <w:spacing w:line="360" w:lineRule="auto"/>
        <w:jc w:val="center"/>
        <w:rPr>
          <w:sz w:val="36"/>
          <w:szCs w:val="36"/>
        </w:rPr>
      </w:pPr>
      <w:r w:rsidRPr="003102EB">
        <w:rPr>
          <w:sz w:val="36"/>
          <w:szCs w:val="36"/>
        </w:rPr>
        <w:t xml:space="preserve">K.R. ROAD BENGALURU-560004. </w:t>
      </w:r>
    </w:p>
    <w:p w14:paraId="200DB7A2" w14:textId="52996A4A" w:rsidR="00521E5A" w:rsidRDefault="003102EB" w:rsidP="003102EB">
      <w:pPr>
        <w:pStyle w:val="Signature"/>
        <w:spacing w:line="360" w:lineRule="auto"/>
        <w:jc w:val="center"/>
        <w:rPr>
          <w:sz w:val="40"/>
          <w:szCs w:val="40"/>
        </w:rPr>
      </w:pPr>
      <w:r w:rsidRPr="003102EB">
        <w:rPr>
          <w:sz w:val="40"/>
          <w:szCs w:val="40"/>
        </w:rPr>
        <w:t>Department of Computer Science and Engineering</w:t>
      </w:r>
    </w:p>
    <w:p w14:paraId="13A988A3" w14:textId="3CCECA5A" w:rsidR="003102EB" w:rsidRDefault="003102EB" w:rsidP="003102EB">
      <w:pPr>
        <w:tabs>
          <w:tab w:val="left" w:pos="3105"/>
        </w:tabs>
        <w:jc w:val="both"/>
      </w:pPr>
    </w:p>
    <w:p w14:paraId="08B7C827" w14:textId="5573D457" w:rsidR="003102EB" w:rsidRDefault="003102EB" w:rsidP="003102EB">
      <w:pPr>
        <w:tabs>
          <w:tab w:val="left" w:pos="3105"/>
        </w:tabs>
        <w:jc w:val="both"/>
      </w:pPr>
      <w:r>
        <w:t>From,</w:t>
      </w:r>
    </w:p>
    <w:p w14:paraId="57A5FFB8" w14:textId="28EA8C85" w:rsidR="003102EB" w:rsidRDefault="003102EB" w:rsidP="003102EB">
      <w:pPr>
        <w:tabs>
          <w:tab w:val="left" w:pos="3105"/>
        </w:tabs>
        <w:jc w:val="both"/>
      </w:pPr>
      <w:r>
        <w:t>The HOD</w:t>
      </w:r>
    </w:p>
    <w:p w14:paraId="491D9CD0" w14:textId="35C5EBDB" w:rsidR="003102EB" w:rsidRDefault="003102EB" w:rsidP="003102EB">
      <w:pPr>
        <w:tabs>
          <w:tab w:val="left" w:pos="3105"/>
        </w:tabs>
        <w:jc w:val="both"/>
      </w:pPr>
      <w:r>
        <w:t>Department of computer science and engineering</w:t>
      </w:r>
    </w:p>
    <w:p w14:paraId="04F5F4AC" w14:textId="1848A33E" w:rsidR="003102EB" w:rsidRDefault="003102EB" w:rsidP="003102EB">
      <w:pPr>
        <w:tabs>
          <w:tab w:val="left" w:pos="3105"/>
        </w:tabs>
        <w:jc w:val="both"/>
      </w:pPr>
      <w:r>
        <w:t>BIT Bangalore-56004</w:t>
      </w:r>
    </w:p>
    <w:p w14:paraId="35AB2DA8" w14:textId="59DEF55A" w:rsidR="003102EB" w:rsidRDefault="003102EB" w:rsidP="003102EB">
      <w:pPr>
        <w:tabs>
          <w:tab w:val="left" w:pos="3105"/>
        </w:tabs>
        <w:jc w:val="both"/>
      </w:pPr>
      <w:r>
        <w:t xml:space="preserve">This is to acknowledge that </w:t>
      </w:r>
      <w:r>
        <w:t>Abhishek Koushik B N</w:t>
      </w:r>
      <w:r>
        <w:t xml:space="preserve"> of CS&amp;E Department has been granted leave for </w:t>
      </w:r>
      <w:r>
        <w:t>1</w:t>
      </w:r>
      <w:r w:rsidR="004E3E3E">
        <w:t xml:space="preserve"> </w:t>
      </w:r>
      <w:r w:rsidR="005868F0">
        <w:t xml:space="preserve">days </w:t>
      </w:r>
      <w:r w:rsidR="004E3E3E">
        <w:t xml:space="preserve">from </w:t>
      </w:r>
      <w:r>
        <w:t>10-21-0202</w:t>
      </w:r>
      <w:r w:rsidR="004E3E3E">
        <w:t xml:space="preserve"> to </w:t>
      </w:r>
      <w:r>
        <w:t>10-21-0202</w:t>
      </w:r>
      <w:r w:rsidR="004E3E3E">
        <w:t>.</w:t>
      </w:r>
    </w:p>
    <w:p w14:paraId="0AC10D2D" w14:textId="7D88C1AD" w:rsidR="004E3E3E" w:rsidRDefault="004E3E3E" w:rsidP="003102EB">
      <w:pPr>
        <w:tabs>
          <w:tab w:val="left" w:pos="3105"/>
        </w:tabs>
        <w:jc w:val="both"/>
      </w:pPr>
      <w:r>
        <w:t>Signed</w:t>
      </w:r>
    </w:p>
    <w:p w14:paraId="027AFB5E" w14:textId="7D42692D" w:rsidR="004E3E3E" w:rsidRPr="003102EB" w:rsidRDefault="004E3E3E" w:rsidP="003102EB">
      <w:pPr>
        <w:tabs>
          <w:tab w:val="left" w:pos="3105"/>
        </w:tabs>
        <w:jc w:val="both"/>
      </w:pPr>
      <w:r>
        <w:t>HOD</w:t>
      </w:r>
    </w:p>
    <w:p w14:paraId="61BBD4E7" w14:textId="77777777" w:rsidR="003102EB" w:rsidRPr="003102EB" w:rsidRDefault="003102EB" w:rsidP="003102EB"/>
    <w:sectPr w:rsidR="003102EB" w:rsidRPr="003102E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0441" w14:textId="77777777" w:rsidR="005C2AC2" w:rsidRDefault="005C2AC2">
      <w:pPr>
        <w:spacing w:after="0" w:line="240" w:lineRule="auto"/>
      </w:pPr>
      <w:r>
        <w:separator/>
      </w:r>
    </w:p>
  </w:endnote>
  <w:endnote w:type="continuationSeparator" w:id="0">
    <w:p w14:paraId="29A4232F" w14:textId="77777777" w:rsidR="005C2AC2" w:rsidRDefault="005C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4B6" w14:textId="77777777" w:rsidR="005C2AC2" w:rsidRDefault="005C2AC2">
      <w:pPr>
        <w:spacing w:after="0" w:line="240" w:lineRule="auto"/>
      </w:pPr>
      <w:r>
        <w:separator/>
      </w:r>
    </w:p>
  </w:footnote>
  <w:footnote w:type="continuationSeparator" w:id="0">
    <w:p w14:paraId="05FBD4B4" w14:textId="77777777" w:rsidR="005C2AC2" w:rsidRDefault="005C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recipient name:"/>
      <w:tag w:val="Enter recipient name:"/>
      <w:id w:val="2141836282"/>
      <w:placeholder>
        <w:docPart w:val="8D7DBF4D8CDB45BC9A06EC5C38F49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606D0A9B" w14:textId="77777777" w:rsidR="005D6A92" w:rsidRDefault="00F76641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44314956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14:paraId="523CB71F" w14:textId="3E310D64" w:rsidR="008F503F" w:rsidRDefault="00E337CD" w:rsidP="00521E5A">
        <w:pPr>
          <w:pStyle w:val="Header"/>
        </w:pPr>
        <w:r>
          <w:t>Bangalore-560004</w:t>
        </w:r>
      </w:p>
    </w:sdtContent>
  </w:sdt>
  <w:p w14:paraId="7E49FFCB" w14:textId="77777777"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7"/>
    <w:rsid w:val="00041437"/>
    <w:rsid w:val="0018090A"/>
    <w:rsid w:val="001865D3"/>
    <w:rsid w:val="00195F1A"/>
    <w:rsid w:val="001A2EC8"/>
    <w:rsid w:val="001E6247"/>
    <w:rsid w:val="002849DA"/>
    <w:rsid w:val="003102EB"/>
    <w:rsid w:val="003C1E3C"/>
    <w:rsid w:val="003E1FC7"/>
    <w:rsid w:val="003F34AA"/>
    <w:rsid w:val="0041276B"/>
    <w:rsid w:val="0047464F"/>
    <w:rsid w:val="004B47DB"/>
    <w:rsid w:val="004E3E3E"/>
    <w:rsid w:val="004E7075"/>
    <w:rsid w:val="00521E5A"/>
    <w:rsid w:val="005868F0"/>
    <w:rsid w:val="005B307B"/>
    <w:rsid w:val="005C2AC2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337CD"/>
    <w:rsid w:val="00E4369C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7B3"/>
  <w15:chartTrackingRefBased/>
  <w15:docId w15:val="{99A13C5D-6B19-4BFF-BA4A-1DC754F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DBF4D8CDB45BC9A06EC5C38F4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8398-A406-4D3C-BF59-0E3541AE96D1}"/>
      </w:docPartPr>
      <w:docPartBody>
        <w:p w:rsidR="00B2439A" w:rsidRDefault="00D967F6">
          <w:pPr>
            <w:pStyle w:val="8D7DBF4D8CDB45BC9A06EC5C38F49F03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6"/>
    <w:rsid w:val="003E77D9"/>
    <w:rsid w:val="00B2439A"/>
    <w:rsid w:val="00D967F6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DBF4D8CDB45BC9A06EC5C38F49F03">
    <w:name w:val="8D7DBF4D8CDB45BC9A06EC5C38F49F03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Bangalore-560004</dc:subject>
  <dc:creator>anand teerth</dc:creator>
  <cp:lastModifiedBy>anand teerth</cp:lastModifiedBy>
  <cp:revision>3</cp:revision>
  <dcterms:created xsi:type="dcterms:W3CDTF">2020-11-24T11:09:00Z</dcterms:created>
  <dcterms:modified xsi:type="dcterms:W3CDTF">2020-11-24T13:36:00Z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